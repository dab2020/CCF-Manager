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425FBEF2" w:rsidR="001A4A7E" w:rsidRDefault="000A2241" w:rsidP="00481C80">
      <w:pPr>
        <w:pStyle w:val="Title"/>
        <w:jc w:val="center"/>
      </w:pPr>
      <w:r>
        <w:t>INSTALLERS COPY</w:t>
      </w:r>
    </w:p>
    <w:p w14:paraId="29EFECD6" w14:textId="0EA9C879" w:rsidR="001A4A7E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</w:p>
    <w:p w14:paraId="0EE81BC5" w14:textId="521DFEA4" w:rsidR="001A4A7E" w:rsidRPr="000A2241" w:rsidRDefault="00481C80" w:rsidP="000A2241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Date: {{ date }}</w:t>
      </w:r>
      <w:r w:rsidR="001A4A7E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90"/>
        <w:gridCol w:w="8190"/>
      </w:tblGrid>
      <w:tr w:rsidR="000A2241" w:rsidRPr="001A4A7E" w14:paraId="21C6596D" w14:textId="555C5E63" w:rsidTr="000A2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1C37BCF15A5E4C99B0B1CEEBF406821D"/>
            </w:placeholder>
            <w:temporary/>
            <w:showingPlcHdr/>
            <w15:appearance w15:val="hidden"/>
          </w:sdtPr>
          <w:sdtContent>
            <w:tc>
              <w:tcPr>
                <w:tcW w:w="1890" w:type="dxa"/>
                <w:tcMar>
                  <w:top w:w="259" w:type="dxa"/>
                </w:tcMar>
              </w:tcPr>
              <w:p w14:paraId="67E745A3" w14:textId="77777777" w:rsidR="000A2241" w:rsidRPr="001A4A7E" w:rsidRDefault="000A2241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6B04524816E54E949E34F8F490284798"/>
            </w:placeholder>
            <w:temporary/>
            <w:showingPlcHdr/>
            <w15:appearance w15:val="hidden"/>
          </w:sdtPr>
          <w:sdtContent>
            <w:tc>
              <w:tcPr>
                <w:tcW w:w="8190" w:type="dxa"/>
                <w:tcMar>
                  <w:top w:w="259" w:type="dxa"/>
                </w:tcMar>
              </w:tcPr>
              <w:p w14:paraId="2E6771C1" w14:textId="77777777" w:rsidR="000A2241" w:rsidRPr="001A4A7E" w:rsidRDefault="000A2241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</w:tr>
      <w:tr w:rsidR="000A2241" w:rsidRPr="001A4A7E" w14:paraId="42AAD9F6" w14:textId="68B2D66C" w:rsidTr="000A2241">
        <w:trPr>
          <w:trHeight w:val="288"/>
        </w:trPr>
        <w:tc>
          <w:tcPr>
            <w:tcW w:w="1890" w:type="dxa"/>
          </w:tcPr>
          <w:p w14:paraId="516163B1" w14:textId="566A4803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8190" w:type="dxa"/>
          </w:tcPr>
          <w:p w14:paraId="203A66E1" w14:textId="77777777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</w:p>
        </w:tc>
      </w:tr>
      <w:tr w:rsidR="000A2241" w:rsidRPr="001A4A7E" w14:paraId="33214810" w14:textId="2AC170EC" w:rsidTr="000A2241">
        <w:trPr>
          <w:trHeight w:val="288"/>
        </w:trPr>
        <w:tc>
          <w:tcPr>
            <w:tcW w:w="1890" w:type="dxa"/>
          </w:tcPr>
          <w:p w14:paraId="7EABD2FC" w14:textId="6BA99106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{{item[0]}}</w:t>
            </w:r>
          </w:p>
        </w:tc>
        <w:tc>
          <w:tcPr>
            <w:tcW w:w="8190" w:type="dxa"/>
          </w:tcPr>
          <w:p w14:paraId="20C9F77F" w14:textId="6EC9C88A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</w:tr>
      <w:tr w:rsidR="000A2241" w:rsidRPr="001A4A7E" w14:paraId="2CB7E165" w14:textId="10543E46" w:rsidTr="000A2241">
        <w:trPr>
          <w:trHeight w:val="288"/>
        </w:trPr>
        <w:tc>
          <w:tcPr>
            <w:tcW w:w="1890" w:type="dxa"/>
          </w:tcPr>
          <w:p w14:paraId="378BA359" w14:textId="09BDB997" w:rsidR="000A2241" w:rsidRDefault="000A2241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8190" w:type="dxa"/>
          </w:tcPr>
          <w:p w14:paraId="0306654D" w14:textId="77777777" w:rsidR="000A2241" w:rsidRDefault="000A2241">
            <w:pPr>
              <w:rPr>
                <w:rFonts w:ascii="Adobe Gothic Std B" w:eastAsia="Adobe Gothic Std B" w:hAnsi="Adobe Gothic Std B"/>
              </w:rPr>
            </w:pPr>
          </w:p>
        </w:tc>
      </w:tr>
      <w:tr w:rsidR="000A2241" w:rsidRPr="001A4A7E" w14:paraId="2952F892" w14:textId="2B899E3A" w:rsidTr="000A2241">
        <w:trPr>
          <w:trHeight w:val="288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14:paraId="291B12AF" w14:textId="77777777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8190" w:type="dxa"/>
            <w:tcBorders>
              <w:left w:val="nil"/>
              <w:bottom w:val="nil"/>
              <w:right w:val="nil"/>
            </w:tcBorders>
          </w:tcPr>
          <w:p w14:paraId="0EA89540" w14:textId="77777777" w:rsidR="000A2241" w:rsidRPr="001A4A7E" w:rsidRDefault="000A2241">
            <w:pPr>
              <w:rPr>
                <w:rFonts w:ascii="Adobe Gothic Std B" w:eastAsia="Adobe Gothic Std B" w:hAnsi="Adobe Gothic Std B"/>
              </w:rPr>
            </w:pPr>
          </w:p>
        </w:tc>
      </w:tr>
    </w:tbl>
    <w:p w14:paraId="65299616" w14:textId="1B4177CB" w:rsidR="00481C80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Parking: {{ parking }}</w:t>
      </w:r>
    </w:p>
    <w:p w14:paraId="65E87F60" w14:textId="6AFE3B45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Type of Service: {{ service }}</w:t>
      </w:r>
    </w:p>
    <w:p w14:paraId="1E00E0EC" w14:textId="416F2591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Room Type : {{ room }}</w:t>
      </w:r>
    </w:p>
    <w:p w14:paraId="23D87822" w14:textId="3E8988C3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ab/>
        <w:t>Size: {{ size }}</w:t>
      </w:r>
    </w:p>
    <w:p w14:paraId="55901F16" w14:textId="1FD598A6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ab/>
        <w:t xml:space="preserve">Number of Rooms: 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roomno</w:t>
      </w:r>
      <w:proofErr w:type="spell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2607ECE1" w14:textId="6AA5E994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Other information: 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otherinfo</w:t>
      </w:r>
      <w:proofErr w:type="spell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5AB62E06" w14:textId="720559FC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Carpet Name: 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carpetname</w:t>
      </w:r>
      <w:proofErr w:type="spell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6357E7CF" w14:textId="2951BAE4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Underlay : {{ underlay }}</w:t>
      </w:r>
    </w:p>
    <w:p w14:paraId="4F93114F" w14:textId="53317F73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Grippers : {{ grippers }}</w:t>
      </w:r>
    </w:p>
    <w:p w14:paraId="0BC6F772" w14:textId="1EA09F5B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Door Bars: {{ door bars }}</w:t>
      </w:r>
    </w:p>
    <w:p w14:paraId="23FE3481" w14:textId="701C38E0" w:rsidR="000A2241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ab/>
        <w:t xml:space="preserve">Type: {{ </w:t>
      </w:r>
      <w:proofErr w:type="spellStart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doorbartype</w:t>
      </w:r>
      <w:proofErr w:type="spellEnd"/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}}</w:t>
      </w:r>
    </w:p>
    <w:p w14:paraId="04D7C9C3" w14:textId="77777777" w:rsidR="000A2241" w:rsidRPr="00481C80" w:rsidRDefault="000A2241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</w:p>
    <w:sectPr w:rsidR="000A2241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99ECD" w14:textId="77777777" w:rsidR="009E432F" w:rsidRDefault="009E432F" w:rsidP="00DA124E">
      <w:r>
        <w:separator/>
      </w:r>
    </w:p>
  </w:endnote>
  <w:endnote w:type="continuationSeparator" w:id="0">
    <w:p w14:paraId="58B607C9" w14:textId="77777777" w:rsidR="009E432F" w:rsidRDefault="009E432F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97F8D" w14:textId="77777777" w:rsidR="009E432F" w:rsidRDefault="009E432F" w:rsidP="00DA124E">
      <w:r>
        <w:separator/>
      </w:r>
    </w:p>
  </w:footnote>
  <w:footnote w:type="continuationSeparator" w:id="0">
    <w:p w14:paraId="09E9A84B" w14:textId="77777777" w:rsidR="009E432F" w:rsidRDefault="009E432F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84A50"/>
    <w:rsid w:val="00086F6A"/>
    <w:rsid w:val="000A2241"/>
    <w:rsid w:val="000A5E6F"/>
    <w:rsid w:val="000B1BD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416F7"/>
    <w:rsid w:val="003525FA"/>
    <w:rsid w:val="00390027"/>
    <w:rsid w:val="003968B9"/>
    <w:rsid w:val="00481C80"/>
    <w:rsid w:val="00502760"/>
    <w:rsid w:val="00541768"/>
    <w:rsid w:val="005417F6"/>
    <w:rsid w:val="005E117D"/>
    <w:rsid w:val="005E4E1E"/>
    <w:rsid w:val="0062077F"/>
    <w:rsid w:val="006350A1"/>
    <w:rsid w:val="00697198"/>
    <w:rsid w:val="006B4F86"/>
    <w:rsid w:val="006C1D33"/>
    <w:rsid w:val="006D3592"/>
    <w:rsid w:val="00767D7F"/>
    <w:rsid w:val="007A2DFF"/>
    <w:rsid w:val="007B1C1F"/>
    <w:rsid w:val="007F69D5"/>
    <w:rsid w:val="00846FB5"/>
    <w:rsid w:val="00865239"/>
    <w:rsid w:val="00886572"/>
    <w:rsid w:val="009C1654"/>
    <w:rsid w:val="009E432F"/>
    <w:rsid w:val="009F3F74"/>
    <w:rsid w:val="00A2654F"/>
    <w:rsid w:val="00A77210"/>
    <w:rsid w:val="00A82089"/>
    <w:rsid w:val="00AC6A6B"/>
    <w:rsid w:val="00B14E8F"/>
    <w:rsid w:val="00B17966"/>
    <w:rsid w:val="00B40A52"/>
    <w:rsid w:val="00B62AE1"/>
    <w:rsid w:val="00B84DF7"/>
    <w:rsid w:val="00B911FE"/>
    <w:rsid w:val="00C4631C"/>
    <w:rsid w:val="00CA6618"/>
    <w:rsid w:val="00D27961"/>
    <w:rsid w:val="00D45686"/>
    <w:rsid w:val="00D46230"/>
    <w:rsid w:val="00D62BD5"/>
    <w:rsid w:val="00D64B4B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62DA9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C37BCF15A5E4C99B0B1CEEBF4068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75501-38F0-4975-81D9-C320BB836DFF}"/>
      </w:docPartPr>
      <w:docPartBody>
        <w:p w:rsidR="00000000" w:rsidRDefault="008776B8" w:rsidP="008776B8">
          <w:pPr>
            <w:pStyle w:val="1C37BCF15A5E4C99B0B1CEEBF406821D"/>
          </w:pPr>
          <w:r>
            <w:t>Qty</w:t>
          </w:r>
        </w:p>
      </w:docPartBody>
    </w:docPart>
    <w:docPart>
      <w:docPartPr>
        <w:name w:val="6B04524816E54E949E34F8F490284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51A77-A0C0-482E-8636-3437FAA406A8}"/>
      </w:docPartPr>
      <w:docPartBody>
        <w:p w:rsidR="00000000" w:rsidRDefault="008776B8" w:rsidP="008776B8">
          <w:pPr>
            <w:pStyle w:val="6B04524816E54E949E34F8F490284798"/>
          </w:pPr>
          <w:r>
            <w:t>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6C1A2E"/>
    <w:rsid w:val="007931FB"/>
    <w:rsid w:val="007B1C1F"/>
    <w:rsid w:val="007F57B5"/>
    <w:rsid w:val="0087499A"/>
    <w:rsid w:val="008776B8"/>
    <w:rsid w:val="00886572"/>
    <w:rsid w:val="00976DBD"/>
    <w:rsid w:val="009917B6"/>
    <w:rsid w:val="00B17966"/>
    <w:rsid w:val="00BA653F"/>
    <w:rsid w:val="00CA6618"/>
    <w:rsid w:val="00CF4F7C"/>
    <w:rsid w:val="00D702E9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E5E4121B14298A277846C8B9068E5">
    <w:name w:val="50CE5E4121B14298A277846C8B9068E5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6A4491AC0BB42AF92FA85A776F4C8A7">
    <w:name w:val="76A4491AC0BB42AF92FA85A776F4C8A7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3DDA04A35F44119810302787ABBF727">
    <w:name w:val="B3DDA04A35F44119810302787ABBF727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CFD853CAA134C1CA9F88C6469E276FF">
    <w:name w:val="3CFD853CAA134C1CA9F88C6469E276FF"/>
    <w:rsid w:val="006C1A2E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BC0CC2229747A48C8350BAB25E9197">
    <w:name w:val="D7BC0CC2229747A48C8350BAB25E9197"/>
    <w:rsid w:val="008776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A550FA042364785AA8847DBF6855624">
    <w:name w:val="6A550FA042364785AA8847DBF6855624"/>
    <w:rsid w:val="008776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BECFA0BA454FAC9E5CD294A87D2E3C">
    <w:name w:val="34BECFA0BA454FAC9E5CD294A87D2E3C"/>
    <w:rsid w:val="008776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37BCF15A5E4C99B0B1CEEBF406821D">
    <w:name w:val="1C37BCF15A5E4C99B0B1CEEBF406821D"/>
    <w:rsid w:val="008776B8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B04524816E54E949E34F8F490284798">
    <w:name w:val="6B04524816E54E949E34F8F490284798"/>
    <w:rsid w:val="008776B8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74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15</cp:revision>
  <cp:lastPrinted>2024-06-12T03:18:00Z</cp:lastPrinted>
  <dcterms:created xsi:type="dcterms:W3CDTF">2022-10-08T09:21:00Z</dcterms:created>
  <dcterms:modified xsi:type="dcterms:W3CDTF">2024-06-13T08:13:00Z</dcterms:modified>
  <cp:category/>
  <cp:version/>
</cp:coreProperties>
</file>